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93A1" w14:textId="10B7FF85" w:rsidR="00B0522F" w:rsidRPr="00AF5D6F" w:rsidRDefault="00F304E8" w:rsidP="00B0522F">
      <w:pPr>
        <w:jc w:val="center"/>
        <w:rPr>
          <w:rFonts w:ascii="Times New Roman" w:hAnsi="Times New Roman" w:cs="Times New Roman"/>
          <w:sz w:val="36"/>
          <w:szCs w:val="36"/>
        </w:rPr>
      </w:pPr>
      <w:r w:rsidRPr="00AF5D6F">
        <w:rPr>
          <w:rFonts w:ascii="Times New Roman" w:hAnsi="Times New Roman" w:cs="Times New Roman"/>
          <w:sz w:val="36"/>
          <w:szCs w:val="36"/>
        </w:rPr>
        <w:t>Journal d’apprentissage</w:t>
      </w:r>
    </w:p>
    <w:p w14:paraId="33B86EF7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85CDA6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2F43EE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DC724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>Par</w:t>
      </w:r>
    </w:p>
    <w:p w14:paraId="73DDAD6E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>Li, Max</w:t>
      </w:r>
    </w:p>
    <w:p w14:paraId="1A5350BF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>6241135</w:t>
      </w:r>
    </w:p>
    <w:p w14:paraId="094D6590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3E054C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E3975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CF194A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>Travail présenté à</w:t>
      </w:r>
    </w:p>
    <w:p w14:paraId="4C0A1947" w14:textId="1590882D" w:rsidR="00B0522F" w:rsidRPr="00AF5D6F" w:rsidRDefault="00F304E8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 xml:space="preserve">Salim </w:t>
      </w:r>
      <w:proofErr w:type="spellStart"/>
      <w:r w:rsidRPr="00AF5D6F">
        <w:rPr>
          <w:rFonts w:ascii="Times New Roman" w:hAnsi="Times New Roman" w:cs="Times New Roman"/>
          <w:sz w:val="32"/>
          <w:szCs w:val="32"/>
        </w:rPr>
        <w:t>Meflah</w:t>
      </w:r>
      <w:proofErr w:type="spellEnd"/>
      <w:r w:rsidR="00B0522F" w:rsidRPr="00AF5D6F">
        <w:rPr>
          <w:rFonts w:ascii="Times New Roman" w:hAnsi="Times New Roman" w:cs="Times New Roman"/>
          <w:sz w:val="32"/>
          <w:szCs w:val="32"/>
        </w:rPr>
        <w:t xml:space="preserve">, </w:t>
      </w:r>
      <w:r w:rsidRPr="00AF5D6F">
        <w:rPr>
          <w:rFonts w:ascii="Times New Roman" w:hAnsi="Times New Roman" w:cs="Times New Roman"/>
          <w:sz w:val="32"/>
          <w:szCs w:val="32"/>
        </w:rPr>
        <w:t>Mohammed</w:t>
      </w:r>
    </w:p>
    <w:p w14:paraId="3A789A20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>Dans le cadre du cours</w:t>
      </w:r>
    </w:p>
    <w:p w14:paraId="69027B0E" w14:textId="77777777" w:rsidR="00F304E8" w:rsidRPr="00AF5D6F" w:rsidRDefault="00F304E8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>Applications Web</w:t>
      </w:r>
    </w:p>
    <w:p w14:paraId="6720A522" w14:textId="25FA37FD" w:rsidR="00B0522F" w:rsidRPr="00AF5D6F" w:rsidRDefault="00B0522F" w:rsidP="00B0522F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D6F">
        <w:rPr>
          <w:rFonts w:ascii="Times New Roman" w:hAnsi="Times New Roman" w:cs="Times New Roman"/>
          <w:sz w:val="32"/>
          <w:szCs w:val="32"/>
        </w:rPr>
        <w:t xml:space="preserve">Groupe </w:t>
      </w:r>
      <w:r w:rsidR="00F304E8" w:rsidRPr="00AF5D6F">
        <w:rPr>
          <w:rFonts w:ascii="Times New Roman" w:hAnsi="Times New Roman" w:cs="Times New Roman"/>
          <w:sz w:val="32"/>
          <w:szCs w:val="32"/>
        </w:rPr>
        <w:t>04</w:t>
      </w:r>
    </w:p>
    <w:p w14:paraId="6A6BFD0A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753DB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8CFA1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20983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3BF01" w14:textId="77777777" w:rsidR="00B0522F" w:rsidRPr="00AF5D6F" w:rsidRDefault="00B0522F" w:rsidP="00B052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F5D6F">
        <w:rPr>
          <w:rFonts w:ascii="Times New Roman" w:hAnsi="Times New Roman" w:cs="Times New Roman"/>
          <w:sz w:val="28"/>
          <w:szCs w:val="28"/>
        </w:rPr>
        <w:t>Collège de Bois-de-Boulogne</w:t>
      </w:r>
    </w:p>
    <w:p w14:paraId="7722E7DC" w14:textId="26AB4A4D" w:rsidR="00CF32BC" w:rsidRDefault="00F304E8" w:rsidP="00F30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AF5D6F">
        <w:rPr>
          <w:rFonts w:ascii="Times New Roman" w:hAnsi="Times New Roman" w:cs="Times New Roman"/>
          <w:sz w:val="28"/>
          <w:szCs w:val="28"/>
        </w:rPr>
        <w:t>30</w:t>
      </w:r>
      <w:r w:rsidR="00B0522F" w:rsidRPr="00AF5D6F">
        <w:rPr>
          <w:rFonts w:ascii="Times New Roman" w:hAnsi="Times New Roman" w:cs="Times New Roman"/>
          <w:sz w:val="28"/>
          <w:szCs w:val="28"/>
        </w:rPr>
        <w:t xml:space="preserve"> </w:t>
      </w:r>
      <w:r w:rsidRPr="00AF5D6F">
        <w:rPr>
          <w:rFonts w:ascii="Times New Roman" w:hAnsi="Times New Roman" w:cs="Times New Roman"/>
          <w:sz w:val="28"/>
          <w:szCs w:val="28"/>
        </w:rPr>
        <w:t>mai</w:t>
      </w:r>
      <w:r w:rsidR="00B0522F" w:rsidRPr="00AF5D6F">
        <w:rPr>
          <w:rFonts w:ascii="Times New Roman" w:hAnsi="Times New Roman" w:cs="Times New Roman"/>
          <w:sz w:val="28"/>
          <w:szCs w:val="28"/>
        </w:rPr>
        <w:t xml:space="preserve"> 202</w:t>
      </w:r>
      <w:r w:rsidRPr="00AF5D6F">
        <w:rPr>
          <w:rFonts w:ascii="Times New Roman" w:hAnsi="Times New Roman" w:cs="Times New Roman"/>
          <w:sz w:val="28"/>
          <w:szCs w:val="28"/>
        </w:rPr>
        <w:t>4</w:t>
      </w:r>
    </w:p>
    <w:p w14:paraId="264EC5BE" w14:textId="77777777" w:rsidR="00AF5D6F" w:rsidRPr="00AF5D6F" w:rsidRDefault="00AF5D6F" w:rsidP="00F304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CC597" w14:textId="77777777" w:rsidR="00E76E0C" w:rsidRDefault="00E76E0C" w:rsidP="00F304E8">
      <w:pPr>
        <w:jc w:val="center"/>
        <w:rPr>
          <w:sz w:val="28"/>
          <w:szCs w:val="28"/>
        </w:rPr>
      </w:pPr>
    </w:p>
    <w:p w14:paraId="1A8FDA56" w14:textId="18D88B23" w:rsidR="0097661D" w:rsidRPr="00FB06EF" w:rsidRDefault="0097661D" w:rsidP="00F94AC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125B094D" w14:textId="57C2F9D1" w:rsidR="0097661D" w:rsidRDefault="0097661D" w:rsidP="00F94AC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Lors de ce projet, </w:t>
      </w:r>
      <w:r w:rsidR="007620F9">
        <w:rPr>
          <w:rFonts w:ascii="Times New Roman" w:hAnsi="Times New Roman" w:cs="Times New Roman"/>
        </w:rPr>
        <w:t xml:space="preserve">j’ai pu apprendre </w:t>
      </w:r>
      <w:r w:rsidR="00934412">
        <w:rPr>
          <w:rFonts w:ascii="Times New Roman" w:hAnsi="Times New Roman" w:cs="Times New Roman"/>
        </w:rPr>
        <w:t>davantage</w:t>
      </w:r>
      <w:r w:rsidR="007620F9">
        <w:rPr>
          <w:rFonts w:ascii="Times New Roman" w:hAnsi="Times New Roman" w:cs="Times New Roman"/>
        </w:rPr>
        <w:t xml:space="preserve"> par rapport </w:t>
      </w:r>
      <w:r w:rsidR="00934412">
        <w:rPr>
          <w:rFonts w:ascii="Times New Roman" w:hAnsi="Times New Roman" w:cs="Times New Roman"/>
        </w:rPr>
        <w:t>aux fonctionnements</w:t>
      </w:r>
      <w:r w:rsidR="007620F9">
        <w:rPr>
          <w:rFonts w:ascii="Times New Roman" w:hAnsi="Times New Roman" w:cs="Times New Roman"/>
        </w:rPr>
        <w:t xml:space="preserve"> </w:t>
      </w:r>
      <w:r w:rsidR="00934412">
        <w:rPr>
          <w:rFonts w:ascii="Times New Roman" w:hAnsi="Times New Roman" w:cs="Times New Roman"/>
        </w:rPr>
        <w:t>des bases de données, la façon de coder en HTML, en JAVASCRIPT et en CSS</w:t>
      </w:r>
      <w:r w:rsidR="00CD0B59">
        <w:rPr>
          <w:rFonts w:ascii="Times New Roman" w:hAnsi="Times New Roman" w:cs="Times New Roman"/>
        </w:rPr>
        <w:t xml:space="preserve"> et </w:t>
      </w:r>
      <w:r w:rsidR="00914645">
        <w:rPr>
          <w:rFonts w:ascii="Times New Roman" w:hAnsi="Times New Roman" w:cs="Times New Roman"/>
        </w:rPr>
        <w:t>le déroulement de Git Bash</w:t>
      </w:r>
      <w:r w:rsidR="004552CD">
        <w:rPr>
          <w:rFonts w:ascii="Times New Roman" w:hAnsi="Times New Roman" w:cs="Times New Roman"/>
        </w:rPr>
        <w:t>. Cependant, j’ai rencontré plusieurs défis qui m’ont pris beaucoup de temps à résoudre</w:t>
      </w:r>
      <w:r w:rsidR="00E8054B">
        <w:rPr>
          <w:rFonts w:ascii="Times New Roman" w:hAnsi="Times New Roman" w:cs="Times New Roman"/>
        </w:rPr>
        <w:t>, mais qu’ils</w:t>
      </w:r>
      <w:r w:rsidR="00FB06EF">
        <w:rPr>
          <w:rFonts w:ascii="Times New Roman" w:hAnsi="Times New Roman" w:cs="Times New Roman"/>
        </w:rPr>
        <w:t xml:space="preserve"> m’ont </w:t>
      </w:r>
      <w:r w:rsidR="00E66321">
        <w:rPr>
          <w:rFonts w:ascii="Times New Roman" w:hAnsi="Times New Roman" w:cs="Times New Roman"/>
        </w:rPr>
        <w:t>permis</w:t>
      </w:r>
      <w:r w:rsidR="00FB06EF">
        <w:rPr>
          <w:rFonts w:ascii="Times New Roman" w:hAnsi="Times New Roman" w:cs="Times New Roman"/>
        </w:rPr>
        <w:t xml:space="preserve"> d</w:t>
      </w:r>
      <w:r w:rsidR="00B14C42">
        <w:rPr>
          <w:rFonts w:ascii="Times New Roman" w:hAnsi="Times New Roman" w:cs="Times New Roman"/>
        </w:rPr>
        <w:t xml:space="preserve">’approfondir mes connaissances sur </w:t>
      </w:r>
      <w:r w:rsidR="005941DD">
        <w:rPr>
          <w:rFonts w:ascii="Times New Roman" w:hAnsi="Times New Roman" w:cs="Times New Roman"/>
        </w:rPr>
        <w:t>le développement d’un site</w:t>
      </w:r>
      <w:r w:rsidR="00E8054B">
        <w:rPr>
          <w:rFonts w:ascii="Times New Roman" w:hAnsi="Times New Roman" w:cs="Times New Roman"/>
        </w:rPr>
        <w:t xml:space="preserve"> web</w:t>
      </w:r>
      <w:r w:rsidR="005941DD">
        <w:rPr>
          <w:rFonts w:ascii="Times New Roman" w:hAnsi="Times New Roman" w:cs="Times New Roman"/>
        </w:rPr>
        <w:t>.</w:t>
      </w:r>
    </w:p>
    <w:p w14:paraId="7F83CCDC" w14:textId="77777777" w:rsidR="005941DD" w:rsidRDefault="005941DD" w:rsidP="006C13F7">
      <w:pPr>
        <w:spacing w:line="240" w:lineRule="auto"/>
        <w:rPr>
          <w:rFonts w:ascii="Times New Roman" w:hAnsi="Times New Roman" w:cs="Times New Roman"/>
        </w:rPr>
      </w:pPr>
    </w:p>
    <w:p w14:paraId="187C5A92" w14:textId="24171CD1" w:rsidR="00E220F8" w:rsidRDefault="005D379F" w:rsidP="00CE101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Défis rencontrés</w:t>
      </w:r>
    </w:p>
    <w:p w14:paraId="4DC2C16A" w14:textId="274B9AD1" w:rsidR="00E220F8" w:rsidRDefault="00E220F8" w:rsidP="00CE101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Lorsque j’écrivais le script de la base de </w:t>
      </w:r>
      <w:r w:rsidR="00287AB4">
        <w:rPr>
          <w:rFonts w:ascii="Times New Roman" w:hAnsi="Times New Roman" w:cs="Times New Roman"/>
        </w:rPr>
        <w:t>données</w:t>
      </w:r>
      <w:r>
        <w:rPr>
          <w:rFonts w:ascii="Times New Roman" w:hAnsi="Times New Roman" w:cs="Times New Roman"/>
        </w:rPr>
        <w:t>, j’ai tenté d</w:t>
      </w:r>
      <w:r w:rsidR="00C82D39">
        <w:rPr>
          <w:rFonts w:ascii="Times New Roman" w:hAnsi="Times New Roman" w:cs="Times New Roman"/>
        </w:rPr>
        <w:t xml:space="preserve">’ajouter directement les informations pour faire ma page </w:t>
      </w:r>
      <w:r w:rsidR="00287AB4">
        <w:rPr>
          <w:rFonts w:ascii="Times New Roman" w:hAnsi="Times New Roman" w:cs="Times New Roman"/>
        </w:rPr>
        <w:t>de tâche. Malheureusement, le logiciel « </w:t>
      </w:r>
      <w:r w:rsidR="007B200B">
        <w:rPr>
          <w:rFonts w:ascii="Times New Roman" w:hAnsi="Times New Roman" w:cs="Times New Roman"/>
        </w:rPr>
        <w:t xml:space="preserve">SQL </w:t>
      </w:r>
      <w:proofErr w:type="spellStart"/>
      <w:r w:rsidR="007B200B">
        <w:rPr>
          <w:rFonts w:ascii="Times New Roman" w:hAnsi="Times New Roman" w:cs="Times New Roman"/>
        </w:rPr>
        <w:t>Developer</w:t>
      </w:r>
      <w:proofErr w:type="spellEnd"/>
      <w:r w:rsidR="007B200B">
        <w:rPr>
          <w:rFonts w:ascii="Times New Roman" w:hAnsi="Times New Roman" w:cs="Times New Roman"/>
        </w:rPr>
        <w:t> » ne me permettait pas de faire ça</w:t>
      </w:r>
      <w:r w:rsidR="00CC2BED">
        <w:rPr>
          <w:rFonts w:ascii="Times New Roman" w:hAnsi="Times New Roman" w:cs="Times New Roman"/>
        </w:rPr>
        <w:t>, ce qui ne me permettait aussi pas d’enregistrer les informations mises.</w:t>
      </w:r>
      <w:r w:rsidR="004E2C84">
        <w:rPr>
          <w:rFonts w:ascii="Times New Roman" w:hAnsi="Times New Roman" w:cs="Times New Roman"/>
        </w:rPr>
        <w:t xml:space="preserve"> Ceci m’a vraiment poussé à mes limites, puisque je n’avais jamais eu ce problème</w:t>
      </w:r>
      <w:r w:rsidR="008A61AD">
        <w:rPr>
          <w:rFonts w:ascii="Times New Roman" w:hAnsi="Times New Roman" w:cs="Times New Roman"/>
        </w:rPr>
        <w:t>.</w:t>
      </w:r>
      <w:r w:rsidR="0060393B">
        <w:rPr>
          <w:rFonts w:ascii="Times New Roman" w:hAnsi="Times New Roman" w:cs="Times New Roman"/>
        </w:rPr>
        <w:t xml:space="preserve"> Le</w:t>
      </w:r>
      <w:r w:rsidR="00E2424C">
        <w:rPr>
          <w:rFonts w:ascii="Times New Roman" w:hAnsi="Times New Roman" w:cs="Times New Roman"/>
        </w:rPr>
        <w:t xml:space="preserve"> programme disait qu’il y avait un conflit entre la clé primaire et secondaire et elle </w:t>
      </w:r>
      <w:r w:rsidR="009F4349">
        <w:rPr>
          <w:rFonts w:ascii="Times New Roman" w:hAnsi="Times New Roman" w:cs="Times New Roman"/>
        </w:rPr>
        <w:t>pointait aussi que</w:t>
      </w:r>
      <w:r w:rsidR="00B804A8">
        <w:rPr>
          <w:rFonts w:ascii="Times New Roman" w:hAnsi="Times New Roman" w:cs="Times New Roman"/>
        </w:rPr>
        <w:t xml:space="preserve"> </w:t>
      </w:r>
      <w:r w:rsidR="00AC104C">
        <w:rPr>
          <w:rFonts w:ascii="Times New Roman" w:hAnsi="Times New Roman" w:cs="Times New Roman"/>
        </w:rPr>
        <w:t>la syntaxe n’était pas bonne, ce qui n’était pas le cas.</w:t>
      </w:r>
      <w:r w:rsidR="008A61AD">
        <w:rPr>
          <w:rFonts w:ascii="Times New Roman" w:hAnsi="Times New Roman" w:cs="Times New Roman"/>
        </w:rPr>
        <w:t xml:space="preserve"> De plus, même après avoir résolu ce problème, j’ai eu beaucoup de difficultés à </w:t>
      </w:r>
      <w:r w:rsidR="00C538A2">
        <w:rPr>
          <w:rFonts w:ascii="Times New Roman" w:hAnsi="Times New Roman" w:cs="Times New Roman"/>
        </w:rPr>
        <w:t>écrire le code d’HTML pour pouvoir lier ma page à la base de données.</w:t>
      </w:r>
      <w:r w:rsidR="00A07E25">
        <w:rPr>
          <w:rFonts w:ascii="Times New Roman" w:hAnsi="Times New Roman" w:cs="Times New Roman"/>
        </w:rPr>
        <w:t xml:space="preserve"> Aussi, </w:t>
      </w:r>
      <w:r w:rsidR="004E40B0">
        <w:rPr>
          <w:rFonts w:ascii="Times New Roman" w:hAnsi="Times New Roman" w:cs="Times New Roman"/>
        </w:rPr>
        <w:t xml:space="preserve">ça m’a pris énormément de temps pour pouvoir </w:t>
      </w:r>
      <w:r w:rsidR="00212E7B">
        <w:rPr>
          <w:rFonts w:ascii="Times New Roman" w:hAnsi="Times New Roman" w:cs="Times New Roman"/>
        </w:rPr>
        <w:t xml:space="preserve">bien faire les CSS de mes codes et de les utiliser même à cause </w:t>
      </w:r>
      <w:r w:rsidR="00C6741E">
        <w:rPr>
          <w:rFonts w:ascii="Times New Roman" w:hAnsi="Times New Roman" w:cs="Times New Roman"/>
        </w:rPr>
        <w:t>du manque</w:t>
      </w:r>
      <w:r w:rsidR="00212E7B">
        <w:rPr>
          <w:rFonts w:ascii="Times New Roman" w:hAnsi="Times New Roman" w:cs="Times New Roman"/>
        </w:rPr>
        <w:t xml:space="preserve"> de c</w:t>
      </w:r>
      <w:r w:rsidR="00C6741E">
        <w:rPr>
          <w:rFonts w:ascii="Times New Roman" w:hAnsi="Times New Roman" w:cs="Times New Roman"/>
        </w:rPr>
        <w:t xml:space="preserve">onnaissances par rapport à ça. </w:t>
      </w:r>
      <w:r w:rsidR="00D02FCA">
        <w:rPr>
          <w:rFonts w:ascii="Times New Roman" w:hAnsi="Times New Roman" w:cs="Times New Roman"/>
        </w:rPr>
        <w:t xml:space="preserve">Enfin, la gestion du temps m’a vraiment mis du stress, puisque </w:t>
      </w:r>
      <w:r w:rsidR="00422F02">
        <w:rPr>
          <w:rFonts w:ascii="Times New Roman" w:hAnsi="Times New Roman" w:cs="Times New Roman"/>
        </w:rPr>
        <w:t>j’ai dû le faire en peu de temps</w:t>
      </w:r>
      <w:r w:rsidR="005A616C">
        <w:rPr>
          <w:rFonts w:ascii="Times New Roman" w:hAnsi="Times New Roman" w:cs="Times New Roman"/>
        </w:rPr>
        <w:t xml:space="preserve">, c’est-à-dire à peine quelques journées, </w:t>
      </w:r>
      <w:r w:rsidR="00196A89">
        <w:rPr>
          <w:rFonts w:ascii="Times New Roman" w:hAnsi="Times New Roman" w:cs="Times New Roman"/>
        </w:rPr>
        <w:t>parce</w:t>
      </w:r>
      <w:r w:rsidR="005A616C">
        <w:rPr>
          <w:rFonts w:ascii="Times New Roman" w:hAnsi="Times New Roman" w:cs="Times New Roman"/>
        </w:rPr>
        <w:t xml:space="preserve"> </w:t>
      </w:r>
      <w:r w:rsidR="00A749EB">
        <w:rPr>
          <w:rFonts w:ascii="Times New Roman" w:hAnsi="Times New Roman" w:cs="Times New Roman"/>
        </w:rPr>
        <w:t xml:space="preserve">que c’était la fin de la session, le moment où il y a </w:t>
      </w:r>
      <w:r w:rsidR="00183169">
        <w:rPr>
          <w:rFonts w:ascii="Times New Roman" w:hAnsi="Times New Roman" w:cs="Times New Roman"/>
        </w:rPr>
        <w:t>une quantité massive de travaux à remettre et d</w:t>
      </w:r>
      <w:r w:rsidR="00196A89">
        <w:rPr>
          <w:rFonts w:ascii="Times New Roman" w:hAnsi="Times New Roman" w:cs="Times New Roman"/>
        </w:rPr>
        <w:t xml:space="preserve">es examens qui demande aussi pleinement de temps pour étudier. </w:t>
      </w:r>
      <w:r w:rsidR="00C6741E">
        <w:rPr>
          <w:rFonts w:ascii="Times New Roman" w:hAnsi="Times New Roman" w:cs="Times New Roman"/>
        </w:rPr>
        <w:t>Bref, j’ai eu vraiment beaucoup de problèmes lors de ce projet</w:t>
      </w:r>
      <w:r w:rsidR="001F3B1B">
        <w:rPr>
          <w:rFonts w:ascii="Times New Roman" w:hAnsi="Times New Roman" w:cs="Times New Roman"/>
        </w:rPr>
        <w:t xml:space="preserve"> et j’ai dû consacrer un grand nombre de temps pour les résoudre.</w:t>
      </w:r>
    </w:p>
    <w:p w14:paraId="286DB7F2" w14:textId="77777777" w:rsidR="001F3B1B" w:rsidRDefault="001F3B1B" w:rsidP="007D41A8">
      <w:pPr>
        <w:spacing w:line="276" w:lineRule="auto"/>
        <w:rPr>
          <w:rFonts w:ascii="Times New Roman" w:hAnsi="Times New Roman" w:cs="Times New Roman"/>
        </w:rPr>
      </w:pPr>
    </w:p>
    <w:p w14:paraId="0D1BFAF6" w14:textId="3B03F939" w:rsidR="001F3B1B" w:rsidRDefault="00F03CA5" w:rsidP="007D41A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Solutions trouvées</w:t>
      </w:r>
    </w:p>
    <w:p w14:paraId="28AA58F1" w14:textId="50621D81" w:rsidR="00F03CA5" w:rsidRDefault="001541FE" w:rsidP="007D41A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premier lieu, la solution que j’ai </w:t>
      </w:r>
      <w:r w:rsidR="00E45F08">
        <w:rPr>
          <w:rFonts w:ascii="Times New Roman" w:hAnsi="Times New Roman" w:cs="Times New Roman"/>
        </w:rPr>
        <w:t>trouvée</w:t>
      </w:r>
      <w:r>
        <w:rPr>
          <w:rFonts w:ascii="Times New Roman" w:hAnsi="Times New Roman" w:cs="Times New Roman"/>
        </w:rPr>
        <w:t xml:space="preserve"> pour m’aider </w:t>
      </w:r>
      <w:r w:rsidR="004E3148">
        <w:rPr>
          <w:rFonts w:ascii="Times New Roman" w:hAnsi="Times New Roman" w:cs="Times New Roman"/>
        </w:rPr>
        <w:t>à surpasser ses défis étaient de faire des essaies et des erreurs</w:t>
      </w:r>
      <w:r w:rsidR="00E45F08">
        <w:rPr>
          <w:rFonts w:ascii="Times New Roman" w:hAnsi="Times New Roman" w:cs="Times New Roman"/>
        </w:rPr>
        <w:t xml:space="preserve">. J’ai dû prendre quelques jours pour </w:t>
      </w:r>
      <w:r w:rsidR="00012AA8">
        <w:rPr>
          <w:rFonts w:ascii="Times New Roman" w:hAnsi="Times New Roman" w:cs="Times New Roman"/>
        </w:rPr>
        <w:t xml:space="preserve">essayer toutes les </w:t>
      </w:r>
      <w:r w:rsidR="00534602">
        <w:rPr>
          <w:rFonts w:ascii="Times New Roman" w:hAnsi="Times New Roman" w:cs="Times New Roman"/>
        </w:rPr>
        <w:t>façons d’écrire les codes</w:t>
      </w:r>
      <w:r w:rsidR="00F4110F">
        <w:rPr>
          <w:rFonts w:ascii="Times New Roman" w:hAnsi="Times New Roman" w:cs="Times New Roman"/>
        </w:rPr>
        <w:t xml:space="preserve"> en HTML, en JAVASCRIPT et en CSS. Grâce à ma persistance à vouloir </w:t>
      </w:r>
      <w:r w:rsidR="00134DA2">
        <w:rPr>
          <w:rFonts w:ascii="Times New Roman" w:hAnsi="Times New Roman" w:cs="Times New Roman"/>
        </w:rPr>
        <w:t xml:space="preserve">finir le projet, j’ai pu trouver toutes les </w:t>
      </w:r>
      <w:r w:rsidR="007B62BD">
        <w:rPr>
          <w:rFonts w:ascii="Times New Roman" w:hAnsi="Times New Roman" w:cs="Times New Roman"/>
        </w:rPr>
        <w:t xml:space="preserve">solutions à mes problèmes généraux. En deuxième lieu, pour le problème du logiciel </w:t>
      </w:r>
      <w:r w:rsidR="007B62BD">
        <w:rPr>
          <w:rFonts w:ascii="Times New Roman" w:hAnsi="Times New Roman" w:cs="Times New Roman"/>
        </w:rPr>
        <w:t xml:space="preserve">« SQL </w:t>
      </w:r>
      <w:proofErr w:type="spellStart"/>
      <w:r w:rsidR="007B62BD">
        <w:rPr>
          <w:rFonts w:ascii="Times New Roman" w:hAnsi="Times New Roman" w:cs="Times New Roman"/>
        </w:rPr>
        <w:t>Developer</w:t>
      </w:r>
      <w:proofErr w:type="spellEnd"/>
      <w:r w:rsidR="007B62BD">
        <w:rPr>
          <w:rFonts w:ascii="Times New Roman" w:hAnsi="Times New Roman" w:cs="Times New Roman"/>
        </w:rPr>
        <w:t> »</w:t>
      </w:r>
      <w:r w:rsidR="007B62BD">
        <w:rPr>
          <w:rFonts w:ascii="Times New Roman" w:hAnsi="Times New Roman" w:cs="Times New Roman"/>
        </w:rPr>
        <w:t xml:space="preserve">, </w:t>
      </w:r>
      <w:r w:rsidR="00C83683">
        <w:rPr>
          <w:rFonts w:ascii="Times New Roman" w:hAnsi="Times New Roman" w:cs="Times New Roman"/>
        </w:rPr>
        <w:t>j’ai demandé l’aide de mes coéquipiers</w:t>
      </w:r>
      <w:r w:rsidR="00C65E98">
        <w:rPr>
          <w:rFonts w:ascii="Times New Roman" w:hAnsi="Times New Roman" w:cs="Times New Roman"/>
        </w:rPr>
        <w:t xml:space="preserve"> et</w:t>
      </w:r>
      <w:r w:rsidR="001D5541">
        <w:rPr>
          <w:rFonts w:ascii="Times New Roman" w:hAnsi="Times New Roman" w:cs="Times New Roman"/>
        </w:rPr>
        <w:t xml:space="preserve"> grâce aux travails d’équipes, on a pu trouver le problème, ce qui était</w:t>
      </w:r>
      <w:r w:rsidR="0060393B">
        <w:rPr>
          <w:rFonts w:ascii="Times New Roman" w:hAnsi="Times New Roman" w:cs="Times New Roman"/>
        </w:rPr>
        <w:t xml:space="preserve"> </w:t>
      </w:r>
      <w:r w:rsidR="00436488">
        <w:rPr>
          <w:rFonts w:ascii="Times New Roman" w:hAnsi="Times New Roman" w:cs="Times New Roman"/>
        </w:rPr>
        <w:t xml:space="preserve">en faite de créer un utilisateur avec toutes ces autres informations avant de remplir la table </w:t>
      </w:r>
      <w:r w:rsidR="00533A39">
        <w:rPr>
          <w:rFonts w:ascii="Times New Roman" w:hAnsi="Times New Roman" w:cs="Times New Roman"/>
        </w:rPr>
        <w:t xml:space="preserve">tâche. </w:t>
      </w:r>
      <w:r w:rsidR="00F42EDD">
        <w:rPr>
          <w:rFonts w:ascii="Times New Roman" w:hAnsi="Times New Roman" w:cs="Times New Roman"/>
        </w:rPr>
        <w:t xml:space="preserve">En outre, j’ai pu m’inspirer de </w:t>
      </w:r>
      <w:r w:rsidR="007438BC">
        <w:rPr>
          <w:rFonts w:ascii="Times New Roman" w:hAnsi="Times New Roman" w:cs="Times New Roman"/>
        </w:rPr>
        <w:t>quelques pages par rapport à leurs façons d’avoir été codées et de ce qu’il</w:t>
      </w:r>
      <w:r w:rsidR="00482BA2">
        <w:rPr>
          <w:rFonts w:ascii="Times New Roman" w:hAnsi="Times New Roman" w:cs="Times New Roman"/>
        </w:rPr>
        <w:t>s</w:t>
      </w:r>
      <w:r w:rsidR="007438BC">
        <w:rPr>
          <w:rFonts w:ascii="Times New Roman" w:hAnsi="Times New Roman" w:cs="Times New Roman"/>
        </w:rPr>
        <w:t xml:space="preserve"> me </w:t>
      </w:r>
      <w:r w:rsidR="00482BA2">
        <w:rPr>
          <w:rFonts w:ascii="Times New Roman" w:hAnsi="Times New Roman" w:cs="Times New Roman"/>
        </w:rPr>
        <w:t xml:space="preserve">montraient comme « w3school », « stack </w:t>
      </w:r>
      <w:proofErr w:type="spellStart"/>
      <w:r w:rsidR="00482BA2">
        <w:rPr>
          <w:rFonts w:ascii="Times New Roman" w:hAnsi="Times New Roman" w:cs="Times New Roman"/>
        </w:rPr>
        <w:t>overflow</w:t>
      </w:r>
      <w:proofErr w:type="spellEnd"/>
      <w:r w:rsidR="00482BA2">
        <w:rPr>
          <w:rFonts w:ascii="Times New Roman" w:hAnsi="Times New Roman" w:cs="Times New Roman"/>
        </w:rPr>
        <w:t> », etc…</w:t>
      </w:r>
      <w:r w:rsidR="00DF2868">
        <w:rPr>
          <w:rFonts w:ascii="Times New Roman" w:hAnsi="Times New Roman" w:cs="Times New Roman"/>
        </w:rPr>
        <w:t xml:space="preserve"> </w:t>
      </w:r>
      <w:r w:rsidR="00482BA2">
        <w:rPr>
          <w:rFonts w:ascii="Times New Roman" w:hAnsi="Times New Roman" w:cs="Times New Roman"/>
        </w:rPr>
        <w:t xml:space="preserve">Bref, </w:t>
      </w:r>
      <w:r w:rsidR="00567FF3">
        <w:rPr>
          <w:rFonts w:ascii="Times New Roman" w:hAnsi="Times New Roman" w:cs="Times New Roman"/>
        </w:rPr>
        <w:t xml:space="preserve">j’ai </w:t>
      </w:r>
      <w:r w:rsidR="005B4EF7">
        <w:rPr>
          <w:rFonts w:ascii="Times New Roman" w:hAnsi="Times New Roman" w:cs="Times New Roman"/>
        </w:rPr>
        <w:t xml:space="preserve">pu faire le projet, </w:t>
      </w:r>
      <w:r w:rsidR="00473856">
        <w:rPr>
          <w:rFonts w:ascii="Times New Roman" w:hAnsi="Times New Roman" w:cs="Times New Roman"/>
        </w:rPr>
        <w:t>bien</w:t>
      </w:r>
      <w:r w:rsidR="005B4EF7">
        <w:rPr>
          <w:rFonts w:ascii="Times New Roman" w:hAnsi="Times New Roman" w:cs="Times New Roman"/>
        </w:rPr>
        <w:t xml:space="preserve"> que je </w:t>
      </w:r>
      <w:r w:rsidR="004845EE">
        <w:rPr>
          <w:rFonts w:ascii="Times New Roman" w:hAnsi="Times New Roman" w:cs="Times New Roman"/>
        </w:rPr>
        <w:t>n’eusse</w:t>
      </w:r>
      <w:r w:rsidR="005B4EF7">
        <w:rPr>
          <w:rFonts w:ascii="Times New Roman" w:hAnsi="Times New Roman" w:cs="Times New Roman"/>
        </w:rPr>
        <w:t xml:space="preserve"> pas beaucoup de temps pour y consacrer</w:t>
      </w:r>
      <w:r w:rsidR="00561270">
        <w:rPr>
          <w:rFonts w:ascii="Times New Roman" w:hAnsi="Times New Roman" w:cs="Times New Roman"/>
        </w:rPr>
        <w:t xml:space="preserve">, grâce aux nombres d’heures dédiées à ce travail et </w:t>
      </w:r>
      <w:r w:rsidR="008922D0">
        <w:rPr>
          <w:rFonts w:ascii="Times New Roman" w:hAnsi="Times New Roman" w:cs="Times New Roman"/>
        </w:rPr>
        <w:t xml:space="preserve">à l’entraide </w:t>
      </w:r>
      <w:r w:rsidR="004845EE">
        <w:rPr>
          <w:rFonts w:ascii="Times New Roman" w:hAnsi="Times New Roman" w:cs="Times New Roman"/>
        </w:rPr>
        <w:t>de mes coéquipiers.</w:t>
      </w:r>
    </w:p>
    <w:p w14:paraId="2AD20D4A" w14:textId="77777777" w:rsidR="004845EE" w:rsidRDefault="004845EE" w:rsidP="00C0498A">
      <w:pPr>
        <w:rPr>
          <w:rFonts w:ascii="Times New Roman" w:hAnsi="Times New Roman" w:cs="Times New Roman"/>
        </w:rPr>
      </w:pPr>
    </w:p>
    <w:p w14:paraId="13E06151" w14:textId="77777777" w:rsidR="0097718A" w:rsidRDefault="0097718A" w:rsidP="00C0498A">
      <w:pPr>
        <w:rPr>
          <w:rFonts w:ascii="Times New Roman" w:hAnsi="Times New Roman" w:cs="Times New Roman"/>
        </w:rPr>
      </w:pPr>
    </w:p>
    <w:p w14:paraId="440A5EDE" w14:textId="77777777" w:rsidR="0097718A" w:rsidRDefault="0097718A" w:rsidP="00C0498A">
      <w:pPr>
        <w:rPr>
          <w:rFonts w:ascii="Times New Roman" w:hAnsi="Times New Roman" w:cs="Times New Roman"/>
        </w:rPr>
      </w:pPr>
    </w:p>
    <w:p w14:paraId="08150A23" w14:textId="77777777" w:rsidR="0097718A" w:rsidRDefault="0097718A" w:rsidP="00C0498A">
      <w:pPr>
        <w:rPr>
          <w:rFonts w:ascii="Times New Roman" w:hAnsi="Times New Roman" w:cs="Times New Roman"/>
        </w:rPr>
      </w:pPr>
    </w:p>
    <w:p w14:paraId="66700AD5" w14:textId="12EC41A5" w:rsidR="004845EE" w:rsidRDefault="007D41A8" w:rsidP="0097718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Apprentissage</w:t>
      </w:r>
      <w:r w:rsidR="00AD2D2A">
        <w:rPr>
          <w:rFonts w:ascii="Times New Roman" w:hAnsi="Times New Roman" w:cs="Times New Roman"/>
          <w:b/>
          <w:bCs/>
          <w:sz w:val="28"/>
          <w:szCs w:val="28"/>
        </w:rPr>
        <w:t xml:space="preserve"> fait</w:t>
      </w:r>
    </w:p>
    <w:p w14:paraId="0B3B66FD" w14:textId="0A31F1F8" w:rsidR="00B36E4F" w:rsidRDefault="00601ECE" w:rsidP="009771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Lors de ce travail, j’ai pu </w:t>
      </w:r>
      <w:r w:rsidR="00616716">
        <w:rPr>
          <w:rFonts w:ascii="Times New Roman" w:hAnsi="Times New Roman" w:cs="Times New Roman"/>
        </w:rPr>
        <w:t>enrichir mes connaissances aux codages d’HTML, de CSS</w:t>
      </w:r>
      <w:r w:rsidR="00B660DE">
        <w:rPr>
          <w:rFonts w:ascii="Times New Roman" w:hAnsi="Times New Roman" w:cs="Times New Roman"/>
        </w:rPr>
        <w:t xml:space="preserve"> comme comment manipuler les </w:t>
      </w:r>
      <w:r w:rsidR="0097718A">
        <w:rPr>
          <w:rFonts w:ascii="Times New Roman" w:hAnsi="Times New Roman" w:cs="Times New Roman"/>
        </w:rPr>
        <w:t xml:space="preserve">objets </w:t>
      </w:r>
      <w:r w:rsidR="00616716">
        <w:rPr>
          <w:rFonts w:ascii="Times New Roman" w:hAnsi="Times New Roman" w:cs="Times New Roman"/>
        </w:rPr>
        <w:t xml:space="preserve">et de JAVASCRIPT. </w:t>
      </w:r>
      <w:r w:rsidR="00BD0924">
        <w:rPr>
          <w:rFonts w:ascii="Times New Roman" w:hAnsi="Times New Roman" w:cs="Times New Roman"/>
        </w:rPr>
        <w:t xml:space="preserve">De plus, </w:t>
      </w:r>
      <w:r w:rsidR="00572A7D">
        <w:rPr>
          <w:rFonts w:ascii="Times New Roman" w:hAnsi="Times New Roman" w:cs="Times New Roman"/>
        </w:rPr>
        <w:t xml:space="preserve">j’ai pu approfondir </w:t>
      </w:r>
      <w:r w:rsidR="00B36E4F">
        <w:rPr>
          <w:rFonts w:ascii="Times New Roman" w:hAnsi="Times New Roman" w:cs="Times New Roman"/>
        </w:rPr>
        <w:t>la matière de la base de données et leurs manipulations</w:t>
      </w:r>
      <w:r w:rsidR="00B660DE">
        <w:rPr>
          <w:rFonts w:ascii="Times New Roman" w:hAnsi="Times New Roman" w:cs="Times New Roman"/>
        </w:rPr>
        <w:t xml:space="preserve">. </w:t>
      </w:r>
    </w:p>
    <w:p w14:paraId="74574BD8" w14:textId="77777777" w:rsidR="0097718A" w:rsidRDefault="0097718A" w:rsidP="00C0498A">
      <w:pPr>
        <w:rPr>
          <w:rFonts w:ascii="Times New Roman" w:hAnsi="Times New Roman" w:cs="Times New Roman"/>
        </w:rPr>
      </w:pPr>
    </w:p>
    <w:p w14:paraId="610A14EE" w14:textId="152DD7EA" w:rsidR="00B36E4F" w:rsidRDefault="00B36E4F" w:rsidP="0097718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5E57739" w14:textId="6CE9D51A" w:rsidR="00B36E4F" w:rsidRPr="00B36E4F" w:rsidRDefault="00B36E4F" w:rsidP="0097718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conclure, </w:t>
      </w:r>
      <w:r w:rsidR="004A22F2">
        <w:rPr>
          <w:rFonts w:ascii="Times New Roman" w:hAnsi="Times New Roman" w:cs="Times New Roman"/>
        </w:rPr>
        <w:t>j’ai eu beaucoup de difficultés</w:t>
      </w:r>
      <w:r w:rsidR="005F71BD">
        <w:rPr>
          <w:rFonts w:ascii="Times New Roman" w:hAnsi="Times New Roman" w:cs="Times New Roman"/>
        </w:rPr>
        <w:t xml:space="preserve"> lorsque je travaillais sur ce projet</w:t>
      </w:r>
      <w:r w:rsidR="003648E5">
        <w:rPr>
          <w:rFonts w:ascii="Times New Roman" w:hAnsi="Times New Roman" w:cs="Times New Roman"/>
        </w:rPr>
        <w:t xml:space="preserve"> et j’ai dû vraiment creuser ma tête, en plus de la patience à résoudre </w:t>
      </w:r>
      <w:r w:rsidR="00D50820">
        <w:rPr>
          <w:rFonts w:ascii="Times New Roman" w:hAnsi="Times New Roman" w:cs="Times New Roman"/>
        </w:rPr>
        <w:t>les problèmes très compliqué</w:t>
      </w:r>
      <w:r w:rsidR="002458E7">
        <w:rPr>
          <w:rFonts w:ascii="Times New Roman" w:hAnsi="Times New Roman" w:cs="Times New Roman"/>
        </w:rPr>
        <w:t>s</w:t>
      </w:r>
      <w:r w:rsidR="00D50820">
        <w:rPr>
          <w:rFonts w:ascii="Times New Roman" w:hAnsi="Times New Roman" w:cs="Times New Roman"/>
        </w:rPr>
        <w:t xml:space="preserve"> et de </w:t>
      </w:r>
      <w:r w:rsidR="00DF2868">
        <w:rPr>
          <w:rFonts w:ascii="Times New Roman" w:hAnsi="Times New Roman" w:cs="Times New Roman"/>
        </w:rPr>
        <w:t>mon temps consacré</w:t>
      </w:r>
      <w:r w:rsidR="005F6FA8">
        <w:rPr>
          <w:rFonts w:ascii="Times New Roman" w:hAnsi="Times New Roman" w:cs="Times New Roman"/>
        </w:rPr>
        <w:t xml:space="preserve"> pendant plusieurs jours et nuits</w:t>
      </w:r>
      <w:r w:rsidR="00DF2868">
        <w:rPr>
          <w:rFonts w:ascii="Times New Roman" w:hAnsi="Times New Roman" w:cs="Times New Roman"/>
        </w:rPr>
        <w:t>.</w:t>
      </w:r>
    </w:p>
    <w:sectPr w:rsidR="00B36E4F" w:rsidRPr="00B36E4F" w:rsidSect="00B0522F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9E23A" w14:textId="77777777" w:rsidR="00F304E8" w:rsidRDefault="00F304E8" w:rsidP="0064352D">
      <w:pPr>
        <w:spacing w:after="0" w:line="240" w:lineRule="auto"/>
      </w:pPr>
      <w:r>
        <w:separator/>
      </w:r>
    </w:p>
  </w:endnote>
  <w:endnote w:type="continuationSeparator" w:id="0">
    <w:p w14:paraId="359D588A" w14:textId="77777777" w:rsidR="00F304E8" w:rsidRDefault="00F304E8" w:rsidP="0064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040FD" w14:textId="77777777" w:rsidR="00F304E8" w:rsidRDefault="00F304E8" w:rsidP="0064352D">
      <w:pPr>
        <w:spacing w:after="0" w:line="240" w:lineRule="auto"/>
      </w:pPr>
      <w:r>
        <w:separator/>
      </w:r>
    </w:p>
  </w:footnote>
  <w:footnote w:type="continuationSeparator" w:id="0">
    <w:p w14:paraId="155E1B7E" w14:textId="77777777" w:rsidR="00F304E8" w:rsidRDefault="00F304E8" w:rsidP="00643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E8"/>
    <w:rsid w:val="00012AA8"/>
    <w:rsid w:val="00134DA2"/>
    <w:rsid w:val="001541FE"/>
    <w:rsid w:val="00183169"/>
    <w:rsid w:val="00196A89"/>
    <w:rsid w:val="001C60ED"/>
    <w:rsid w:val="001D5541"/>
    <w:rsid w:val="001F3B1B"/>
    <w:rsid w:val="00212E7B"/>
    <w:rsid w:val="002458E7"/>
    <w:rsid w:val="00287AB4"/>
    <w:rsid w:val="002D6018"/>
    <w:rsid w:val="003648E5"/>
    <w:rsid w:val="003860DD"/>
    <w:rsid w:val="00422F02"/>
    <w:rsid w:val="00431F11"/>
    <w:rsid w:val="00432F48"/>
    <w:rsid w:val="00434134"/>
    <w:rsid w:val="00436488"/>
    <w:rsid w:val="004552CD"/>
    <w:rsid w:val="00473856"/>
    <w:rsid w:val="00482BA2"/>
    <w:rsid w:val="004845EE"/>
    <w:rsid w:val="004A22F2"/>
    <w:rsid w:val="004E2C84"/>
    <w:rsid w:val="004E3148"/>
    <w:rsid w:val="004E40B0"/>
    <w:rsid w:val="004F6AF6"/>
    <w:rsid w:val="004F72D9"/>
    <w:rsid w:val="00510BE5"/>
    <w:rsid w:val="00533A39"/>
    <w:rsid w:val="00534602"/>
    <w:rsid w:val="00561270"/>
    <w:rsid w:val="005659CA"/>
    <w:rsid w:val="00567FF3"/>
    <w:rsid w:val="00572A7D"/>
    <w:rsid w:val="00575449"/>
    <w:rsid w:val="005941DD"/>
    <w:rsid w:val="005A616C"/>
    <w:rsid w:val="005B4EF7"/>
    <w:rsid w:val="005D379F"/>
    <w:rsid w:val="005F6FA8"/>
    <w:rsid w:val="005F71BD"/>
    <w:rsid w:val="00601ECE"/>
    <w:rsid w:val="0060393B"/>
    <w:rsid w:val="00616716"/>
    <w:rsid w:val="00616922"/>
    <w:rsid w:val="0064352D"/>
    <w:rsid w:val="006C13F7"/>
    <w:rsid w:val="006F55B8"/>
    <w:rsid w:val="007438BC"/>
    <w:rsid w:val="007620F9"/>
    <w:rsid w:val="007B200B"/>
    <w:rsid w:val="007B62BD"/>
    <w:rsid w:val="007D41A8"/>
    <w:rsid w:val="008922D0"/>
    <w:rsid w:val="008A5A79"/>
    <w:rsid w:val="008A61AD"/>
    <w:rsid w:val="00914645"/>
    <w:rsid w:val="00934412"/>
    <w:rsid w:val="0097661D"/>
    <w:rsid w:val="0097718A"/>
    <w:rsid w:val="009909A7"/>
    <w:rsid w:val="009D2A2F"/>
    <w:rsid w:val="009F4349"/>
    <w:rsid w:val="00A07E25"/>
    <w:rsid w:val="00A31679"/>
    <w:rsid w:val="00A749EB"/>
    <w:rsid w:val="00AC104C"/>
    <w:rsid w:val="00AD2D2A"/>
    <w:rsid w:val="00AF5D6F"/>
    <w:rsid w:val="00B0522F"/>
    <w:rsid w:val="00B14C42"/>
    <w:rsid w:val="00B36E4F"/>
    <w:rsid w:val="00B660DE"/>
    <w:rsid w:val="00B74F69"/>
    <w:rsid w:val="00B804A8"/>
    <w:rsid w:val="00BD0924"/>
    <w:rsid w:val="00C0498A"/>
    <w:rsid w:val="00C51D51"/>
    <w:rsid w:val="00C538A2"/>
    <w:rsid w:val="00C65E98"/>
    <w:rsid w:val="00C6741E"/>
    <w:rsid w:val="00C82D39"/>
    <w:rsid w:val="00C83683"/>
    <w:rsid w:val="00CA7D86"/>
    <w:rsid w:val="00CC2BED"/>
    <w:rsid w:val="00CD0B59"/>
    <w:rsid w:val="00CE101B"/>
    <w:rsid w:val="00CF32BC"/>
    <w:rsid w:val="00D02FCA"/>
    <w:rsid w:val="00D125DE"/>
    <w:rsid w:val="00D50820"/>
    <w:rsid w:val="00DF2868"/>
    <w:rsid w:val="00E220F8"/>
    <w:rsid w:val="00E2424C"/>
    <w:rsid w:val="00E45F08"/>
    <w:rsid w:val="00E66321"/>
    <w:rsid w:val="00E76E0C"/>
    <w:rsid w:val="00E8054B"/>
    <w:rsid w:val="00EC2133"/>
    <w:rsid w:val="00F03CA5"/>
    <w:rsid w:val="00F2164A"/>
    <w:rsid w:val="00F304E8"/>
    <w:rsid w:val="00F4110F"/>
    <w:rsid w:val="00F42EDD"/>
    <w:rsid w:val="00F94AC1"/>
    <w:rsid w:val="00F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54AD"/>
  <w15:chartTrackingRefBased/>
  <w15:docId w15:val="{8D015520-6595-4643-BC21-E2867B5F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7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7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7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4352D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4352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4352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4352D"/>
    <w:pPr>
      <w:spacing w:after="100"/>
      <w:ind w:left="440"/>
    </w:pPr>
  </w:style>
  <w:style w:type="character" w:styleId="Hyperlien">
    <w:name w:val="Hyperlink"/>
    <w:basedOn w:val="Policepardfaut"/>
    <w:uiPriority w:val="99"/>
    <w:unhideWhenUsed/>
    <w:rsid w:val="0064352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4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52D"/>
  </w:style>
  <w:style w:type="paragraph" w:styleId="Pieddepage">
    <w:name w:val="footer"/>
    <w:basedOn w:val="Normal"/>
    <w:link w:val="PieddepageCar"/>
    <w:uiPriority w:val="99"/>
    <w:unhideWhenUsed/>
    <w:rsid w:val="0064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%20Li\Documents\Custom%20Office%20Templates\Word%20Template%20-%20Tp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BD06-799A-421A-8641-C0CF9C96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- Tp1</Template>
  <TotalTime>115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</dc:creator>
  <cp:keywords/>
  <dc:description/>
  <cp:lastModifiedBy>Li, Max</cp:lastModifiedBy>
  <cp:revision>95</cp:revision>
  <dcterms:created xsi:type="dcterms:W3CDTF">2024-05-31T00:54:00Z</dcterms:created>
  <dcterms:modified xsi:type="dcterms:W3CDTF">2024-05-31T02:49:00Z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2024-05-31T00:57:07Z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ddd861e4-a593-4c1d-a16d-8d6667ca247d</vt:lpwstr>
  </property>
  <property fmtid="{D5CDD505-2E9C-101B-9397-08002B2CF9AE}" pid="8" name="MSIP_Label_6b615819-ba40-4aaf-a034-39fd1d37cddf_ContentBits">
    <vt:lpwstr>0</vt:lpwstr>
  </property>
</Properties>
</file>